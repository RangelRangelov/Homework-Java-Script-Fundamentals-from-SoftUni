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6D05FECC" w:rsidR="00B97E1D" w:rsidRPr="00EA2353" w:rsidRDefault="00EA2353" w:rsidP="00677A4E">
      <w:pPr>
        <w:pStyle w:val="Body"/>
        <w:jc w:val="center"/>
        <w:rPr>
          <w:rStyle w:val="Hyperlink"/>
          <w:color w:val="0000FF" w:themeColor="hyperlink"/>
          <w:bdr w:val="none" w:sz="0" w:space="0" w:color="auto"/>
        </w:rPr>
      </w:pPr>
      <w:r w:rsidRPr="00EA2353">
        <w:rPr>
          <w:sz w:val="24"/>
          <w:szCs w:val="24"/>
        </w:rPr>
        <w:t>S</w:t>
      </w:r>
      <w:r w:rsidR="00776591" w:rsidRPr="00EA2353">
        <w:rPr>
          <w:sz w:val="24"/>
          <w:szCs w:val="24"/>
        </w:rPr>
        <w:t xml:space="preserve">ubmit your solutions in the </w:t>
      </w:r>
      <w:r w:rsidR="00776591" w:rsidRPr="00EA2353">
        <w:rPr>
          <w:noProof/>
          <w:sz w:val="24"/>
          <w:szCs w:val="24"/>
        </w:rPr>
        <w:t xml:space="preserve">SoftUni </w:t>
      </w:r>
      <w:r w:rsidR="00776591" w:rsidRPr="00EA2353">
        <w:rPr>
          <w:sz w:val="24"/>
          <w:szCs w:val="24"/>
        </w:rPr>
        <w:t>judge system at</w:t>
      </w:r>
      <w:r w:rsidR="00675F33" w:rsidRPr="00EA2353">
        <w:rPr>
          <w:color w:val="4F81BD" w:themeColor="accent1"/>
          <w:sz w:val="24"/>
          <w:szCs w:val="24"/>
        </w:rPr>
        <w:t xml:space="preserve">: </w:t>
      </w:r>
      <w:hyperlink r:id="rId11" w:history="1">
        <w:r w:rsidR="00090322" w:rsidRPr="00090322">
          <w:rPr>
            <w:rStyle w:val="Hyperlink"/>
            <w:sz w:val="24"/>
            <w:szCs w:val="24"/>
          </w:rPr>
          <w:t>https://alpha.judge.softuni.org/contests/associative-arrays-more-exercises/1305</w:t>
        </w:r>
      </w:hyperlink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Heading2"/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C97898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95035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DD3E" w14:textId="77777777" w:rsidR="00840991" w:rsidRDefault="00840991" w:rsidP="00053EF9">
      <w:pPr>
        <w:spacing w:after="0" w:line="240" w:lineRule="auto"/>
      </w:pPr>
      <w:r>
        <w:separator/>
      </w:r>
    </w:p>
  </w:endnote>
  <w:endnote w:type="continuationSeparator" w:id="0">
    <w:p w14:paraId="7BE9F5DF" w14:textId="77777777" w:rsidR="00840991" w:rsidRDefault="00840991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1877F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D95B" w14:textId="77777777" w:rsidR="00840991" w:rsidRDefault="00840991" w:rsidP="00053EF9">
      <w:pPr>
        <w:spacing w:after="0" w:line="240" w:lineRule="auto"/>
      </w:pPr>
      <w:r>
        <w:separator/>
      </w:r>
    </w:p>
  </w:footnote>
  <w:footnote w:type="continuationSeparator" w:id="0">
    <w:p w14:paraId="7C23A6B4" w14:textId="77777777" w:rsidR="00840991" w:rsidRDefault="00840991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otaAIFo0hY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0322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B566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2D7B68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84A83"/>
    <w:rsid w:val="004913C4"/>
    <w:rsid w:val="004957D7"/>
    <w:rsid w:val="004A4F3F"/>
    <w:rsid w:val="004A5100"/>
    <w:rsid w:val="004C5D9F"/>
    <w:rsid w:val="00513999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0991"/>
    <w:rsid w:val="00841C38"/>
    <w:rsid w:val="00842D3B"/>
    <w:rsid w:val="008A50E1"/>
    <w:rsid w:val="008B5172"/>
    <w:rsid w:val="00920FF2"/>
    <w:rsid w:val="00950351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97898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A2353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associative-arrays-more-exercises/130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366</TotalTime>
  <Pages>5</Pages>
  <Words>1436</Words>
  <Characters>8191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Bobby</cp:lastModifiedBy>
  <cp:revision>67</cp:revision>
  <cp:lastPrinted>2023-12-06T11:39:00Z</cp:lastPrinted>
  <dcterms:created xsi:type="dcterms:W3CDTF">2018-10-16T08:49:00Z</dcterms:created>
  <dcterms:modified xsi:type="dcterms:W3CDTF">2024-08-14T14:04:00Z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